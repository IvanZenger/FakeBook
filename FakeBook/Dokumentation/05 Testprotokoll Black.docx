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E7" w:rsidRPr="001A2D64" w:rsidRDefault="00F700E7" w:rsidP="00F700E7">
      <w:pPr>
        <w:rPr>
          <w:sz w:val="72"/>
        </w:rPr>
      </w:pPr>
    </w:p>
    <w:p w:rsidR="00F700E7" w:rsidRPr="001A2D64" w:rsidRDefault="00F700E7" w:rsidP="00F700E7">
      <w:pPr>
        <w:rPr>
          <w:sz w:val="72"/>
        </w:rPr>
      </w:pPr>
    </w:p>
    <w:p w:rsidR="00F700E7" w:rsidRPr="001A2D64" w:rsidRDefault="00F700E7" w:rsidP="00F700E7">
      <w:pPr>
        <w:rPr>
          <w:sz w:val="72"/>
        </w:rPr>
      </w:pPr>
    </w:p>
    <w:p w:rsidR="00514BC8" w:rsidRPr="001A2D64" w:rsidRDefault="002A39F6" w:rsidP="00F700E7">
      <w:pPr>
        <w:rPr>
          <w:sz w:val="72"/>
        </w:rPr>
      </w:pPr>
      <w:r w:rsidRPr="001A2D64">
        <w:rPr>
          <w:sz w:val="72"/>
        </w:rPr>
        <w:t>TESTPROTOKOLL</w:t>
      </w:r>
    </w:p>
    <w:p w:rsidR="008104DD" w:rsidRPr="001A2D64" w:rsidRDefault="008104DD" w:rsidP="008104DD"/>
    <w:p w:rsidR="002F7449" w:rsidRPr="001A2D64" w:rsidRDefault="002F7449" w:rsidP="002F7449">
      <w:pPr>
        <w:pStyle w:val="berschrift2"/>
        <w:numPr>
          <w:ilvl w:val="1"/>
          <w:numId w:val="0"/>
        </w:numPr>
        <w:spacing w:before="40" w:after="0" w:line="276" w:lineRule="auto"/>
        <w:ind w:left="576" w:hanging="576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2F7449" w:rsidRPr="001A2D64" w:rsidTr="00AF2D14">
        <w:tc>
          <w:tcPr>
            <w:tcW w:w="2127" w:type="dxa"/>
            <w:hideMark/>
          </w:tcPr>
          <w:p w:rsidR="002F7449" w:rsidRPr="001A2D64" w:rsidRDefault="002F7449" w:rsidP="00AF2D14">
            <w:r w:rsidRPr="001A2D64">
              <w:t>Projektname:</w:t>
            </w:r>
          </w:p>
        </w:tc>
        <w:tc>
          <w:tcPr>
            <w:tcW w:w="6935" w:type="dxa"/>
            <w:hideMark/>
          </w:tcPr>
          <w:p w:rsidR="002F7449" w:rsidRPr="003E1815" w:rsidRDefault="005B7BA8" w:rsidP="00AF2D14">
            <w:r w:rsidRPr="003E1815">
              <w:t>FakeBook</w:t>
            </w:r>
          </w:p>
        </w:tc>
      </w:tr>
      <w:tr w:rsidR="002F7449" w:rsidRPr="001A2D64" w:rsidTr="00AF2D14">
        <w:tc>
          <w:tcPr>
            <w:tcW w:w="2127" w:type="dxa"/>
            <w:hideMark/>
          </w:tcPr>
          <w:p w:rsidR="002F7449" w:rsidRPr="001A2D64" w:rsidRDefault="002A39F6" w:rsidP="00AF2D14">
            <w:r w:rsidRPr="001A2D64">
              <w:t>Testperson</w:t>
            </w:r>
          </w:p>
        </w:tc>
        <w:tc>
          <w:tcPr>
            <w:tcW w:w="6935" w:type="dxa"/>
            <w:hideMark/>
          </w:tcPr>
          <w:p w:rsidR="002F7449" w:rsidRPr="003E1815" w:rsidRDefault="003E1815" w:rsidP="005B7BA8">
            <w:r>
              <w:t>Julian Amberg</w:t>
            </w:r>
          </w:p>
        </w:tc>
      </w:tr>
      <w:tr w:rsidR="002F7449" w:rsidRPr="001A2D64" w:rsidTr="00AF2D14">
        <w:tc>
          <w:tcPr>
            <w:tcW w:w="2127" w:type="dxa"/>
            <w:hideMark/>
          </w:tcPr>
          <w:p w:rsidR="002F7449" w:rsidRPr="001A2D64" w:rsidRDefault="002F7449" w:rsidP="00AF2D14">
            <w:r w:rsidRPr="001A2D64">
              <w:t>Datum:</w:t>
            </w:r>
          </w:p>
        </w:tc>
        <w:tc>
          <w:tcPr>
            <w:tcW w:w="6935" w:type="dxa"/>
            <w:hideMark/>
          </w:tcPr>
          <w:p w:rsidR="002F7449" w:rsidRPr="003E1815" w:rsidRDefault="00DD5FD2" w:rsidP="001C2815">
            <w:r>
              <w:t>23</w:t>
            </w:r>
            <w:bookmarkStart w:id="0" w:name="_GoBack"/>
            <w:bookmarkEnd w:id="0"/>
            <w:r w:rsidR="002F7449" w:rsidRPr="003E1815">
              <w:t>.</w:t>
            </w:r>
            <w:r w:rsidR="005B7BA8" w:rsidRPr="003E1815">
              <w:t>03</w:t>
            </w:r>
            <w:r w:rsidR="002F7449" w:rsidRPr="003E1815">
              <w:t>.</w:t>
            </w:r>
            <w:r w:rsidR="005B7BA8" w:rsidRPr="003E1815">
              <w:t>2019</w:t>
            </w:r>
          </w:p>
        </w:tc>
      </w:tr>
    </w:tbl>
    <w:p w:rsidR="002F7449" w:rsidRPr="001A2D64" w:rsidRDefault="002F7449" w:rsidP="002F7449"/>
    <w:p w:rsidR="00F700E7" w:rsidRPr="001A2D64" w:rsidRDefault="00F700E7" w:rsidP="00F700E7">
      <w:r w:rsidRPr="001A2D64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29010086"/>
        <w:docPartObj>
          <w:docPartGallery w:val="Table of Contents"/>
          <w:docPartUnique/>
        </w:docPartObj>
      </w:sdtPr>
      <w:sdtEndPr>
        <w:rPr>
          <w:rFonts w:ascii="Frutiger 45 Light" w:hAnsi="Frutiger 45 Light"/>
          <w:bCs/>
        </w:rPr>
      </w:sdtEndPr>
      <w:sdtContent>
        <w:p w:rsidR="00F700E7" w:rsidRPr="001A2D64" w:rsidRDefault="00F700E7" w:rsidP="00F700E7">
          <w:pPr>
            <w:pStyle w:val="Inhaltsverzeichnisberschrift"/>
          </w:pPr>
          <w:r w:rsidRPr="001A2D64">
            <w:t>Inhaltsverzeichnis</w:t>
          </w:r>
        </w:p>
        <w:p w:rsidR="00CB7003" w:rsidRDefault="00F700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1A2D64">
            <w:fldChar w:fldCharType="begin"/>
          </w:r>
          <w:r w:rsidRPr="001A2D64">
            <w:instrText xml:space="preserve"> TOC \o "1-3" \h \z \u </w:instrText>
          </w:r>
          <w:r w:rsidRPr="001A2D64">
            <w:fldChar w:fldCharType="separate"/>
          </w:r>
          <w:hyperlink w:anchor="_Toc4568197" w:history="1">
            <w:r w:rsidR="00CB7003" w:rsidRPr="00666B99">
              <w:rPr>
                <w:rStyle w:val="Hyperlink"/>
                <w:noProof/>
              </w:rPr>
              <w:t>Testfälle</w:t>
            </w:r>
            <w:r w:rsidR="00CB7003">
              <w:rPr>
                <w:noProof/>
                <w:webHidden/>
              </w:rPr>
              <w:tab/>
            </w:r>
            <w:r w:rsidR="00CB7003">
              <w:rPr>
                <w:noProof/>
                <w:webHidden/>
              </w:rPr>
              <w:fldChar w:fldCharType="begin"/>
            </w:r>
            <w:r w:rsidR="00CB7003">
              <w:rPr>
                <w:noProof/>
                <w:webHidden/>
              </w:rPr>
              <w:instrText xml:space="preserve"> PAGEREF _Toc4568197 \h </w:instrText>
            </w:r>
            <w:r w:rsidR="00CB7003">
              <w:rPr>
                <w:noProof/>
                <w:webHidden/>
              </w:rPr>
            </w:r>
            <w:r w:rsidR="00CB7003">
              <w:rPr>
                <w:noProof/>
                <w:webHidden/>
              </w:rPr>
              <w:fldChar w:fldCharType="separate"/>
            </w:r>
            <w:r w:rsidR="00AC7851">
              <w:rPr>
                <w:noProof/>
                <w:webHidden/>
              </w:rPr>
              <w:t>3</w:t>
            </w:r>
            <w:r w:rsidR="00CB7003">
              <w:rPr>
                <w:noProof/>
                <w:webHidden/>
              </w:rPr>
              <w:fldChar w:fldCharType="end"/>
            </w:r>
          </w:hyperlink>
        </w:p>
        <w:p w:rsidR="00CB7003" w:rsidRDefault="00E22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68198" w:history="1">
            <w:r w:rsidR="00CB7003" w:rsidRPr="00666B99">
              <w:rPr>
                <w:rStyle w:val="Hyperlink"/>
                <w:noProof/>
              </w:rPr>
              <w:t>Funktionale Anforderungen</w:t>
            </w:r>
            <w:r w:rsidR="00CB7003">
              <w:rPr>
                <w:noProof/>
                <w:webHidden/>
              </w:rPr>
              <w:tab/>
            </w:r>
            <w:r w:rsidR="00CB7003">
              <w:rPr>
                <w:noProof/>
                <w:webHidden/>
              </w:rPr>
              <w:fldChar w:fldCharType="begin"/>
            </w:r>
            <w:r w:rsidR="00CB7003">
              <w:rPr>
                <w:noProof/>
                <w:webHidden/>
              </w:rPr>
              <w:instrText xml:space="preserve"> PAGEREF _Toc4568198 \h </w:instrText>
            </w:r>
            <w:r w:rsidR="00CB7003">
              <w:rPr>
                <w:noProof/>
                <w:webHidden/>
              </w:rPr>
            </w:r>
            <w:r w:rsidR="00CB7003">
              <w:rPr>
                <w:noProof/>
                <w:webHidden/>
              </w:rPr>
              <w:fldChar w:fldCharType="separate"/>
            </w:r>
            <w:r w:rsidR="00AC7851">
              <w:rPr>
                <w:noProof/>
                <w:webHidden/>
              </w:rPr>
              <w:t>3</w:t>
            </w:r>
            <w:r w:rsidR="00CB7003">
              <w:rPr>
                <w:noProof/>
                <w:webHidden/>
              </w:rPr>
              <w:fldChar w:fldCharType="end"/>
            </w:r>
          </w:hyperlink>
        </w:p>
        <w:p w:rsidR="00CB7003" w:rsidRDefault="00E22FB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68199" w:history="1">
            <w:r w:rsidR="00CB7003" w:rsidRPr="00666B99">
              <w:rPr>
                <w:rStyle w:val="Hyperlink"/>
                <w:noProof/>
              </w:rPr>
              <w:t>Nichtfunktionale Anforderungen</w:t>
            </w:r>
            <w:r w:rsidR="00CB7003">
              <w:rPr>
                <w:noProof/>
                <w:webHidden/>
              </w:rPr>
              <w:tab/>
            </w:r>
            <w:r w:rsidR="00CB7003">
              <w:rPr>
                <w:noProof/>
                <w:webHidden/>
              </w:rPr>
              <w:fldChar w:fldCharType="begin"/>
            </w:r>
            <w:r w:rsidR="00CB7003">
              <w:rPr>
                <w:noProof/>
                <w:webHidden/>
              </w:rPr>
              <w:instrText xml:space="preserve"> PAGEREF _Toc4568199 \h </w:instrText>
            </w:r>
            <w:r w:rsidR="00CB7003">
              <w:rPr>
                <w:noProof/>
                <w:webHidden/>
              </w:rPr>
            </w:r>
            <w:r w:rsidR="00CB7003">
              <w:rPr>
                <w:noProof/>
                <w:webHidden/>
              </w:rPr>
              <w:fldChar w:fldCharType="separate"/>
            </w:r>
            <w:r w:rsidR="00AC7851">
              <w:rPr>
                <w:noProof/>
                <w:webHidden/>
              </w:rPr>
              <w:t>3</w:t>
            </w:r>
            <w:r w:rsidR="00CB7003">
              <w:rPr>
                <w:noProof/>
                <w:webHidden/>
              </w:rPr>
              <w:fldChar w:fldCharType="end"/>
            </w:r>
          </w:hyperlink>
        </w:p>
        <w:p w:rsidR="00CB7003" w:rsidRDefault="00E22FB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568200" w:history="1">
            <w:r w:rsidR="00CB7003" w:rsidRPr="00666B99">
              <w:rPr>
                <w:rStyle w:val="Hyperlink"/>
                <w:noProof/>
              </w:rPr>
              <w:t>Unterschriften</w:t>
            </w:r>
            <w:r w:rsidR="00CB7003">
              <w:rPr>
                <w:noProof/>
                <w:webHidden/>
              </w:rPr>
              <w:tab/>
            </w:r>
            <w:r w:rsidR="00CB7003">
              <w:rPr>
                <w:noProof/>
                <w:webHidden/>
              </w:rPr>
              <w:fldChar w:fldCharType="begin"/>
            </w:r>
            <w:r w:rsidR="00CB7003">
              <w:rPr>
                <w:noProof/>
                <w:webHidden/>
              </w:rPr>
              <w:instrText xml:space="preserve"> PAGEREF _Toc4568200 \h </w:instrText>
            </w:r>
            <w:r w:rsidR="00CB7003">
              <w:rPr>
                <w:noProof/>
                <w:webHidden/>
              </w:rPr>
            </w:r>
            <w:r w:rsidR="00CB7003">
              <w:rPr>
                <w:noProof/>
                <w:webHidden/>
              </w:rPr>
              <w:fldChar w:fldCharType="separate"/>
            </w:r>
            <w:r w:rsidR="00AC7851">
              <w:rPr>
                <w:noProof/>
                <w:webHidden/>
              </w:rPr>
              <w:t>3</w:t>
            </w:r>
            <w:r w:rsidR="00CB7003">
              <w:rPr>
                <w:noProof/>
                <w:webHidden/>
              </w:rPr>
              <w:fldChar w:fldCharType="end"/>
            </w:r>
          </w:hyperlink>
        </w:p>
        <w:p w:rsidR="00F700E7" w:rsidRPr="001A2D64" w:rsidRDefault="00F700E7" w:rsidP="00F700E7">
          <w:r w:rsidRPr="001A2D64">
            <w:rPr>
              <w:b/>
              <w:bCs/>
            </w:rPr>
            <w:fldChar w:fldCharType="end"/>
          </w:r>
        </w:p>
      </w:sdtContent>
    </w:sdt>
    <w:p w:rsidR="00F700E7" w:rsidRPr="001A2D64" w:rsidRDefault="00F700E7" w:rsidP="00F700E7">
      <w:pPr>
        <w:pStyle w:val="KeinLeerraum"/>
        <w:tabs>
          <w:tab w:val="left" w:pos="2410"/>
        </w:tabs>
      </w:pPr>
    </w:p>
    <w:p w:rsidR="00F700E7" w:rsidRPr="001A2D64" w:rsidRDefault="00F700E7" w:rsidP="00F700E7">
      <w:pPr>
        <w:pStyle w:val="KeinLeerraum"/>
        <w:tabs>
          <w:tab w:val="left" w:pos="2410"/>
        </w:tabs>
        <w:rPr>
          <w:rFonts w:asciiTheme="majorHAnsi" w:hAnsiTheme="majorHAnsi"/>
          <w:color w:val="0070C0"/>
          <w:sz w:val="32"/>
        </w:rPr>
      </w:pPr>
    </w:p>
    <w:p w:rsidR="00F700E7" w:rsidRPr="001A2D64" w:rsidRDefault="00F700E7" w:rsidP="00F700E7">
      <w:pPr>
        <w:rPr>
          <w:rFonts w:asciiTheme="majorHAnsi" w:hAnsiTheme="majorHAnsi"/>
          <w:color w:val="0070C0"/>
          <w:sz w:val="32"/>
        </w:rPr>
      </w:pPr>
      <w:r w:rsidRPr="001A2D64">
        <w:rPr>
          <w:rFonts w:asciiTheme="majorHAnsi" w:hAnsiTheme="majorHAnsi"/>
          <w:color w:val="0070C0"/>
          <w:sz w:val="32"/>
        </w:rPr>
        <w:br w:type="page"/>
      </w:r>
    </w:p>
    <w:p w:rsidR="002A39F6" w:rsidRPr="001A2D64" w:rsidRDefault="002A39F6" w:rsidP="002A39F6">
      <w:pPr>
        <w:pStyle w:val="berschrift1"/>
        <w:rPr>
          <w:rFonts w:asciiTheme="majorHAnsi" w:hAnsiTheme="majorHAnsi"/>
          <w:sz w:val="32"/>
          <w:szCs w:val="32"/>
        </w:rPr>
      </w:pPr>
      <w:bookmarkStart w:id="1" w:name="_Toc435092461"/>
      <w:bookmarkStart w:id="2" w:name="_Toc4568197"/>
      <w:r w:rsidRPr="001A2D64">
        <w:lastRenderedPageBreak/>
        <w:t>Testfälle</w:t>
      </w:r>
      <w:bookmarkEnd w:id="1"/>
      <w:bookmarkEnd w:id="2"/>
    </w:p>
    <w:p w:rsidR="002A39F6" w:rsidRPr="001A2D64" w:rsidRDefault="002A39F6" w:rsidP="002A39F6">
      <w:pPr>
        <w:pStyle w:val="berschrift2"/>
      </w:pPr>
      <w:bookmarkStart w:id="3" w:name="_Toc4568198"/>
      <w:r w:rsidRPr="001A2D64">
        <w:t>Funktionale Anforderungen</w:t>
      </w:r>
      <w:bookmarkEnd w:id="3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951"/>
        <w:gridCol w:w="1219"/>
        <w:gridCol w:w="6902"/>
      </w:tblGrid>
      <w:tr w:rsidR="002A39F6" w:rsidRPr="001A2D64" w:rsidTr="00B20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2A39F6" w:rsidRPr="001A2D64" w:rsidRDefault="002A39F6">
            <w:pPr>
              <w:spacing w:afterAutospacing="0" w:line="240" w:lineRule="auto"/>
            </w:pPr>
            <w:r w:rsidRPr="001A2D64">
              <w:t>ID</w:t>
            </w: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2A39F6" w:rsidRPr="001A2D64" w:rsidRDefault="002A39F6">
            <w:pPr>
              <w:spacing w:afterAutospacing="0" w:line="240" w:lineRule="auto"/>
              <w:rPr>
                <w:szCs w:val="20"/>
              </w:rPr>
            </w:pPr>
            <w:r w:rsidRPr="001A2D64">
              <w:rPr>
                <w:szCs w:val="20"/>
              </w:rPr>
              <w:t>Erfolgreich</w:t>
            </w:r>
          </w:p>
        </w:tc>
        <w:tc>
          <w:tcPr>
            <w:tcW w:w="6902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2A39F6" w:rsidRPr="001A2D64" w:rsidRDefault="002A39F6">
            <w:pPr>
              <w:spacing w:afterAutospacing="0" w:line="240" w:lineRule="auto"/>
            </w:pPr>
            <w:r w:rsidRPr="001A2D64">
              <w:t>Beschreibung</w:t>
            </w:r>
          </w:p>
        </w:tc>
      </w:tr>
      <w:tr w:rsidR="002A39F6" w:rsidRPr="001A2D64" w:rsidTr="00B20E24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2A39F6" w:rsidRPr="001A2D64" w:rsidRDefault="005B7BA8">
            <w:pPr>
              <w:spacing w:afterAutospacing="0" w:line="240" w:lineRule="auto"/>
            </w:pPr>
            <w:r w:rsidRPr="001A2D64">
              <w:rPr>
                <w:noProof/>
              </w:rPr>
              <w:t>ST-01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2A39F6" w:rsidRPr="001A2D64" w:rsidRDefault="002B3C5A">
            <w:pPr>
              <w:spacing w:afterAutospacing="0" w:line="240" w:lineRule="auto"/>
              <w:rPr>
                <w:noProof/>
              </w:rPr>
            </w:pPr>
            <w:r w:rsidRPr="001A2D64">
              <w:rPr>
                <w:noProof/>
              </w:rPr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2A39F6" w:rsidRPr="001A2D64" w:rsidRDefault="002B3C5A" w:rsidP="005B7BA8">
            <w:pPr>
              <w:spacing w:afterAutospacing="0" w:line="240" w:lineRule="auto"/>
              <w:rPr>
                <w:noProof/>
              </w:rPr>
            </w:pPr>
            <w:r w:rsidRPr="001A2D64">
              <w:rPr>
                <w:noProof/>
              </w:rPr>
              <w:t>Immer auf Login weitergeleitet</w:t>
            </w:r>
          </w:p>
        </w:tc>
      </w:tr>
      <w:tr w:rsidR="002A39F6" w:rsidRPr="001A2D64" w:rsidTr="00B20E24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2A39F6" w:rsidRPr="001A2D64" w:rsidRDefault="005B7BA8">
            <w:pPr>
              <w:spacing w:afterAutospacing="0" w:line="240" w:lineRule="auto"/>
            </w:pPr>
            <w:r w:rsidRPr="001A2D64">
              <w:rPr>
                <w:noProof/>
              </w:rPr>
              <w:t>ST-02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2A39F6" w:rsidRPr="001A2D64" w:rsidRDefault="007B344F">
            <w:pPr>
              <w:spacing w:line="240" w:lineRule="auto"/>
            </w:pPr>
            <w:r w:rsidRPr="001A2D64"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2A39F6" w:rsidRPr="001A2D64" w:rsidRDefault="007B344F" w:rsidP="007B344F">
            <w:pPr>
              <w:spacing w:line="240" w:lineRule="auto"/>
            </w:pPr>
            <w:r w:rsidRPr="001A2D64">
              <w:t>Änderungen erfolgreich</w:t>
            </w:r>
          </w:p>
        </w:tc>
      </w:tr>
      <w:tr w:rsidR="00B20E24" w:rsidRPr="001A2D64" w:rsidTr="00B20E24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hideMark/>
          </w:tcPr>
          <w:p w:rsidR="00B20E24" w:rsidRPr="001A2D64" w:rsidRDefault="00B20E24" w:rsidP="00B20E24">
            <w:pPr>
              <w:spacing w:afterAutospacing="0" w:line="240" w:lineRule="auto"/>
            </w:pPr>
            <w:r w:rsidRPr="001A2D64">
              <w:rPr>
                <w:noProof/>
              </w:rPr>
              <w:t>ST-03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B20E24" w:rsidRPr="001A2D64" w:rsidRDefault="001A2D64" w:rsidP="00B20E24">
            <w:pPr>
              <w:spacing w:line="240" w:lineRule="auto"/>
            </w:pPr>
            <w:r w:rsidRPr="001A2D64">
              <w:t>NEIN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1A2D64" w:rsidRPr="001A2D64" w:rsidRDefault="001A2D64" w:rsidP="00B20E24">
            <w:pPr>
              <w:spacing w:line="240" w:lineRule="auto"/>
            </w:pPr>
            <w:r w:rsidRPr="001A2D64">
              <w:t>XSS Funktioniert im User, man kann den Post löschen.</w:t>
            </w:r>
            <w:r w:rsidR="00CB7003">
              <w:t xml:space="preserve"> </w:t>
            </w:r>
            <w:r w:rsidR="00CB7003">
              <w:br/>
            </w:r>
            <w:r w:rsidRPr="001A2D64">
              <w:t>Im Home funktioniert XSS nicht aber man kann den Post nicht löschen</w:t>
            </w:r>
          </w:p>
        </w:tc>
      </w:tr>
      <w:tr w:rsidR="00FD39D4" w:rsidRPr="001A2D64" w:rsidTr="00B20E24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FD39D4" w:rsidRPr="001A2D64" w:rsidRDefault="00FD39D4" w:rsidP="00B20E24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ST-04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FD39D4" w:rsidRPr="001A2D64" w:rsidRDefault="006F5151" w:rsidP="00B20E24">
            <w:pPr>
              <w:spacing w:line="240" w:lineRule="auto"/>
            </w:pPr>
            <w:r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FD39D4" w:rsidRPr="001A2D64" w:rsidRDefault="006F5151" w:rsidP="00B20E24">
            <w:pPr>
              <w:spacing w:line="240" w:lineRule="auto"/>
            </w:pPr>
            <w:r>
              <w:t xml:space="preserve">Herz gespeichert, Kommentar gespeichert, nicht für XSS </w:t>
            </w:r>
            <w:r w:rsidR="00CB7003">
              <w:t>anfällig</w:t>
            </w:r>
          </w:p>
        </w:tc>
      </w:tr>
      <w:tr w:rsidR="005A2BD5" w:rsidRPr="001A2D64" w:rsidTr="00B20E24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A2BD5" w:rsidRDefault="005A2BD5" w:rsidP="00B20E24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ST-05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A2BD5" w:rsidRDefault="00CE70A3" w:rsidP="00B20E24">
            <w:pPr>
              <w:spacing w:line="240" w:lineRule="auto"/>
            </w:pPr>
            <w:r>
              <w:t>NEIN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5A2BD5" w:rsidRDefault="005A2BD5" w:rsidP="00B20E24">
            <w:pPr>
              <w:spacing w:line="240" w:lineRule="auto"/>
            </w:pPr>
            <w:r>
              <w:t>Keine SQL-Injection möglich</w:t>
            </w:r>
            <w:r w:rsidR="0005454B">
              <w:t>, XSS zum Teil möglich</w:t>
            </w:r>
          </w:p>
        </w:tc>
      </w:tr>
      <w:tr w:rsidR="0005454B" w:rsidRPr="001A2D64" w:rsidTr="00B20E24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05454B" w:rsidRDefault="00EB485C" w:rsidP="00B20E24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ST-07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05454B" w:rsidRDefault="00EB485C" w:rsidP="00B20E24">
            <w:pPr>
              <w:spacing w:line="240" w:lineRule="auto"/>
            </w:pPr>
            <w:r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443585" w:rsidRDefault="00EB485C" w:rsidP="00B20E24">
            <w:pPr>
              <w:spacing w:line="240" w:lineRule="auto"/>
            </w:pPr>
            <w:r>
              <w:t>Es ist auf allen Browsern darstellbar</w:t>
            </w:r>
          </w:p>
        </w:tc>
      </w:tr>
      <w:tr w:rsidR="00AC2B29" w:rsidRPr="001A2D64" w:rsidTr="00B20E24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AC2B29" w:rsidRDefault="00AC2B29" w:rsidP="00B20E24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ST-09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AC2B29" w:rsidRDefault="00CD3896" w:rsidP="00B20E24">
            <w:pPr>
              <w:spacing w:line="240" w:lineRule="auto"/>
            </w:pPr>
            <w:r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AC2B29" w:rsidRPr="00CD3896" w:rsidRDefault="00CD3896" w:rsidP="00B20E24">
            <w:pPr>
              <w:spacing w:line="240" w:lineRule="auto"/>
            </w:pPr>
            <w:r>
              <w:t>Der Pfeil erscheint und funktioniert.</w:t>
            </w:r>
          </w:p>
        </w:tc>
      </w:tr>
      <w:tr w:rsidR="00470542" w:rsidRPr="001A2D64" w:rsidTr="00B20E24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470542" w:rsidRDefault="00470542" w:rsidP="00B20E24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ST-10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470542" w:rsidRDefault="00733976" w:rsidP="00B20E24">
            <w:pPr>
              <w:spacing w:line="240" w:lineRule="auto"/>
            </w:pPr>
            <w:r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:rsidR="00470542" w:rsidRDefault="00E05C99" w:rsidP="00B20E24">
            <w:pPr>
              <w:spacing w:line="240" w:lineRule="auto"/>
            </w:pPr>
            <w:r>
              <w:t>Das Profilbild lokal ist hoch</w:t>
            </w:r>
            <w:r w:rsidR="00733976">
              <w:t>ladbar und wird direkt angewendet.</w:t>
            </w:r>
          </w:p>
        </w:tc>
      </w:tr>
    </w:tbl>
    <w:p w:rsidR="002A39F6" w:rsidRPr="001A2D64" w:rsidRDefault="002A39F6" w:rsidP="002A39F6"/>
    <w:p w:rsidR="002A39F6" w:rsidRPr="001A2D64" w:rsidRDefault="002A39F6" w:rsidP="002A39F6"/>
    <w:p w:rsidR="002A39F6" w:rsidRPr="001A2D64" w:rsidRDefault="002A39F6" w:rsidP="002A39F6">
      <w:pPr>
        <w:pStyle w:val="berschrift2"/>
      </w:pPr>
      <w:bookmarkStart w:id="4" w:name="_Toc4568199"/>
      <w:r w:rsidRPr="001A2D64">
        <w:t>Nichtfunktionale Anforderungen</w:t>
      </w:r>
      <w:bookmarkEnd w:id="4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952"/>
        <w:gridCol w:w="1219"/>
        <w:gridCol w:w="6901"/>
      </w:tblGrid>
      <w:tr w:rsidR="002A39F6" w:rsidRPr="001A2D64" w:rsidTr="00EB4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dxa"/>
            <w:tcBorders>
              <w:top w:val="nil"/>
              <w:left w:val="nil"/>
              <w:right w:val="nil"/>
            </w:tcBorders>
            <w:hideMark/>
          </w:tcPr>
          <w:p w:rsidR="002A39F6" w:rsidRPr="001A2D64" w:rsidRDefault="002A39F6">
            <w:pPr>
              <w:spacing w:afterAutospacing="0" w:line="240" w:lineRule="auto"/>
            </w:pPr>
            <w:r w:rsidRPr="001A2D64">
              <w:t>ID</w:t>
            </w: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  <w:hideMark/>
          </w:tcPr>
          <w:p w:rsidR="002A39F6" w:rsidRPr="001A2D64" w:rsidRDefault="002A39F6">
            <w:pPr>
              <w:spacing w:afterAutospacing="0" w:line="240" w:lineRule="auto"/>
              <w:rPr>
                <w:szCs w:val="20"/>
              </w:rPr>
            </w:pPr>
            <w:r w:rsidRPr="001A2D64">
              <w:rPr>
                <w:szCs w:val="20"/>
              </w:rPr>
              <w:t>Erfolgreich</w:t>
            </w:r>
          </w:p>
        </w:tc>
        <w:tc>
          <w:tcPr>
            <w:tcW w:w="6901" w:type="dxa"/>
            <w:tcBorders>
              <w:top w:val="nil"/>
              <w:left w:val="nil"/>
              <w:right w:val="nil"/>
            </w:tcBorders>
            <w:hideMark/>
          </w:tcPr>
          <w:p w:rsidR="002A39F6" w:rsidRPr="001A2D64" w:rsidRDefault="002A39F6">
            <w:pPr>
              <w:spacing w:afterAutospacing="0" w:line="240" w:lineRule="auto"/>
            </w:pPr>
            <w:r w:rsidRPr="001A2D64">
              <w:t>Beschreibung</w:t>
            </w:r>
          </w:p>
        </w:tc>
      </w:tr>
      <w:tr w:rsidR="00EB485C" w:rsidRPr="001A2D64" w:rsidTr="00EB485C">
        <w:tc>
          <w:tcPr>
            <w:tcW w:w="9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B485C" w:rsidRDefault="00EB485C" w:rsidP="00EB485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ST-06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B485C" w:rsidRDefault="00EB485C" w:rsidP="00EB485C">
            <w:pPr>
              <w:spacing w:line="240" w:lineRule="auto"/>
            </w:pPr>
            <w:r>
              <w:t>NEIN</w:t>
            </w:r>
          </w:p>
        </w:tc>
        <w:tc>
          <w:tcPr>
            <w:tcW w:w="69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B485C" w:rsidRDefault="00E22FB6" w:rsidP="00EB485C">
            <w:pPr>
              <w:spacing w:line="240" w:lineRule="auto"/>
            </w:pPr>
            <w:hyperlink r:id="rId8" w:history="1">
              <w:r w:rsidR="00EB485C" w:rsidRPr="004E631F">
                <w:rPr>
                  <w:rStyle w:val="Hyperlink"/>
                </w:rPr>
                <w:t>https://validator.w3.org/nu/?doc=https%3A%2F%2Fwww.ict-campus.net%2FHD2onKL7%2Fzurbrueggn%2F</w:t>
              </w:r>
            </w:hyperlink>
          </w:p>
          <w:p w:rsidR="00EB485C" w:rsidRDefault="00EB485C" w:rsidP="00EB485C">
            <w:pPr>
              <w:spacing w:line="240" w:lineRule="auto"/>
            </w:pPr>
            <w:r>
              <w:t>Die Seite ist nicht Valid</w:t>
            </w:r>
          </w:p>
        </w:tc>
      </w:tr>
      <w:tr w:rsidR="00E05C99" w:rsidRPr="001A2D64" w:rsidTr="00EB485C">
        <w:tc>
          <w:tcPr>
            <w:tcW w:w="9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05C99" w:rsidRDefault="00E05C99" w:rsidP="00E05C99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ST-08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05C99" w:rsidRDefault="00E05C99" w:rsidP="00E05C99">
            <w:pPr>
              <w:spacing w:line="240" w:lineRule="auto"/>
            </w:pPr>
            <w:r>
              <w:t>JA</w:t>
            </w:r>
          </w:p>
        </w:tc>
        <w:tc>
          <w:tcPr>
            <w:tcW w:w="69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E05C99" w:rsidRDefault="00E05C99" w:rsidP="00E05C99">
            <w:pPr>
              <w:spacing w:line="240" w:lineRule="auto"/>
            </w:pPr>
            <w:r>
              <w:t>Die Verlinkungen der Dokumente ist richtig</w:t>
            </w:r>
          </w:p>
        </w:tc>
      </w:tr>
    </w:tbl>
    <w:p w:rsidR="002A39F6" w:rsidRPr="001A2D64" w:rsidRDefault="002A39F6" w:rsidP="002A39F6"/>
    <w:p w:rsidR="002A39F6" w:rsidRPr="001A2D64" w:rsidRDefault="002A39F6" w:rsidP="002A39F6"/>
    <w:p w:rsidR="002A39F6" w:rsidRPr="001A2D64" w:rsidRDefault="002A39F6" w:rsidP="002A39F6"/>
    <w:p w:rsidR="002A39F6" w:rsidRPr="001A2D64" w:rsidRDefault="002A39F6" w:rsidP="002A39F6">
      <w:pPr>
        <w:pStyle w:val="berschrift1"/>
      </w:pPr>
      <w:bookmarkStart w:id="5" w:name="_Toc4568200"/>
      <w:r w:rsidRPr="001A2D64">
        <w:t>Unterschriften</w:t>
      </w:r>
      <w:bookmarkEnd w:id="5"/>
    </w:p>
    <w:p w:rsidR="002A39F6" w:rsidRPr="001A2D64" w:rsidRDefault="002A39F6" w:rsidP="002A39F6"/>
    <w:p w:rsidR="002A39F6" w:rsidRPr="001A2D64" w:rsidRDefault="002A39F6" w:rsidP="002A39F6"/>
    <w:p w:rsidR="002A39F6" w:rsidRPr="001A2D64" w:rsidRDefault="002A39F6" w:rsidP="002A39F6">
      <w:r w:rsidRPr="001A2D64">
        <w:t>Unterschrift Tester/in: ………………………………………….</w:t>
      </w:r>
    </w:p>
    <w:p w:rsidR="00A24433" w:rsidRPr="001A2D64" w:rsidRDefault="00A24433" w:rsidP="00F700E7"/>
    <w:sectPr w:rsidR="00A24433" w:rsidRPr="001A2D64" w:rsidSect="00A244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716" w:rsidRDefault="00CF0716" w:rsidP="0076492C">
      <w:pPr>
        <w:spacing w:after="0" w:line="240" w:lineRule="auto"/>
      </w:pPr>
      <w:r>
        <w:separator/>
      </w:r>
    </w:p>
  </w:endnote>
  <w:endnote w:type="continuationSeparator" w:id="0">
    <w:p w:rsidR="00CF0716" w:rsidRDefault="00CF0716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12" w:rsidRDefault="00AA2C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2C" w:rsidRDefault="0076492C" w:rsidP="0076492C">
    <w:pPr>
      <w:pStyle w:val="Fuzeile"/>
    </w:pPr>
    <w:r>
      <w:tab/>
    </w:r>
    <w:r>
      <w:tab/>
    </w:r>
  </w:p>
  <w:p w:rsidR="0076492C" w:rsidRPr="00952B11" w:rsidRDefault="00AA2C12" w:rsidP="0076492C">
    <w:pPr>
      <w:pStyle w:val="Fuzeile"/>
    </w:pPr>
    <w:r>
      <w:t>ICT-Campus</w:t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E22FB6">
          <w:rPr>
            <w:noProof/>
          </w:rPr>
          <w:t>1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E22FB6">
          <w:rPr>
            <w:noProof/>
          </w:rPr>
          <w:t>3</w:t>
        </w:r>
        <w:r w:rsidR="00461DCC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12" w:rsidRDefault="00AA2C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716" w:rsidRDefault="00CF0716" w:rsidP="0076492C">
      <w:pPr>
        <w:spacing w:after="0" w:line="240" w:lineRule="auto"/>
      </w:pPr>
      <w:r>
        <w:separator/>
      </w:r>
    </w:p>
  </w:footnote>
  <w:footnote w:type="continuationSeparator" w:id="0">
    <w:p w:rsidR="00CF0716" w:rsidRDefault="00CF0716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12" w:rsidRDefault="00AA2C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BF9" w:rsidRDefault="006631A7" w:rsidP="003E5BF9">
    <w:pPr>
      <w:pStyle w:val="Kopfzeile"/>
      <w:jc w:val="right"/>
    </w:pPr>
    <w:r>
      <w:rPr>
        <w:noProof/>
        <w:lang w:eastAsia="de-CH"/>
      </w:rPr>
      <w:drawing>
        <wp:inline distT="0" distB="0" distL="0" distR="0">
          <wp:extent cx="576000" cy="5760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307_colored_squa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12" w:rsidRDefault="00AA2C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5480"/>
    <w:multiLevelType w:val="hybridMultilevel"/>
    <w:tmpl w:val="EABE0600"/>
    <w:lvl w:ilvl="0" w:tplc="8CD41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5EAE"/>
    <w:multiLevelType w:val="hybridMultilevel"/>
    <w:tmpl w:val="2DE62EC6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3EDF"/>
    <w:multiLevelType w:val="hybridMultilevel"/>
    <w:tmpl w:val="63C025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B0909"/>
    <w:multiLevelType w:val="hybridMultilevel"/>
    <w:tmpl w:val="79EA9F50"/>
    <w:lvl w:ilvl="0" w:tplc="8CD415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C916A0"/>
    <w:multiLevelType w:val="hybridMultilevel"/>
    <w:tmpl w:val="3F8C31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17D2B"/>
    <w:multiLevelType w:val="hybridMultilevel"/>
    <w:tmpl w:val="7EDC2116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20B2C"/>
    <w:multiLevelType w:val="hybridMultilevel"/>
    <w:tmpl w:val="59FECA94"/>
    <w:lvl w:ilvl="0" w:tplc="63DEA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B5D"/>
    <w:multiLevelType w:val="hybridMultilevel"/>
    <w:tmpl w:val="48541AE2"/>
    <w:lvl w:ilvl="0" w:tplc="F460C2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862C6"/>
    <w:multiLevelType w:val="hybridMultilevel"/>
    <w:tmpl w:val="093C9C08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21BD5"/>
    <w:multiLevelType w:val="hybridMultilevel"/>
    <w:tmpl w:val="13DE8C26"/>
    <w:lvl w:ilvl="0" w:tplc="F926B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F66DC"/>
    <w:multiLevelType w:val="hybridMultilevel"/>
    <w:tmpl w:val="C0200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31F6F"/>
    <w:multiLevelType w:val="hybridMultilevel"/>
    <w:tmpl w:val="42808506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12152"/>
    <w:multiLevelType w:val="hybridMultilevel"/>
    <w:tmpl w:val="11960642"/>
    <w:lvl w:ilvl="0" w:tplc="8CD415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400F2"/>
    <w:multiLevelType w:val="hybridMultilevel"/>
    <w:tmpl w:val="34E80732"/>
    <w:lvl w:ilvl="0" w:tplc="FBE6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F7A54"/>
    <w:multiLevelType w:val="hybridMultilevel"/>
    <w:tmpl w:val="4C327B14"/>
    <w:lvl w:ilvl="0" w:tplc="8CD41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77B77"/>
    <w:multiLevelType w:val="hybridMultilevel"/>
    <w:tmpl w:val="C8F4ABD2"/>
    <w:lvl w:ilvl="0" w:tplc="804A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8"/>
  </w:num>
  <w:num w:numId="5">
    <w:abstractNumId w:val="13"/>
  </w:num>
  <w:num w:numId="6">
    <w:abstractNumId w:val="10"/>
  </w:num>
  <w:num w:numId="7">
    <w:abstractNumId w:val="4"/>
  </w:num>
  <w:num w:numId="8">
    <w:abstractNumId w:val="2"/>
  </w:num>
  <w:num w:numId="9">
    <w:abstractNumId w:val="17"/>
  </w:num>
  <w:num w:numId="10">
    <w:abstractNumId w:val="15"/>
  </w:num>
  <w:num w:numId="11">
    <w:abstractNumId w:val="6"/>
  </w:num>
  <w:num w:numId="12">
    <w:abstractNumId w:val="5"/>
  </w:num>
  <w:num w:numId="13">
    <w:abstractNumId w:val="3"/>
  </w:num>
  <w:num w:numId="14">
    <w:abstractNumId w:val="7"/>
  </w:num>
  <w:num w:numId="15">
    <w:abstractNumId w:val="9"/>
  </w:num>
  <w:num w:numId="16">
    <w:abstractNumId w:val="12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16"/>
    <w:rsid w:val="0005454B"/>
    <w:rsid w:val="00073B21"/>
    <w:rsid w:val="00086978"/>
    <w:rsid w:val="000A7BEB"/>
    <w:rsid w:val="000F6D9C"/>
    <w:rsid w:val="00115B93"/>
    <w:rsid w:val="001A2D64"/>
    <w:rsid w:val="001B0409"/>
    <w:rsid w:val="001C2815"/>
    <w:rsid w:val="002A39F6"/>
    <w:rsid w:val="002B3C5A"/>
    <w:rsid w:val="002C3563"/>
    <w:rsid w:val="002F7449"/>
    <w:rsid w:val="00336147"/>
    <w:rsid w:val="00351183"/>
    <w:rsid w:val="003A1668"/>
    <w:rsid w:val="003B2D81"/>
    <w:rsid w:val="003D3B8B"/>
    <w:rsid w:val="003E1815"/>
    <w:rsid w:val="003E5BF9"/>
    <w:rsid w:val="003E7A8F"/>
    <w:rsid w:val="00443585"/>
    <w:rsid w:val="00454B17"/>
    <w:rsid w:val="00461DCC"/>
    <w:rsid w:val="00462BFE"/>
    <w:rsid w:val="00470542"/>
    <w:rsid w:val="00514BC8"/>
    <w:rsid w:val="00554EEC"/>
    <w:rsid w:val="00563FCA"/>
    <w:rsid w:val="005A2BD5"/>
    <w:rsid w:val="005B7BA8"/>
    <w:rsid w:val="005D1DDA"/>
    <w:rsid w:val="006631A7"/>
    <w:rsid w:val="006F5151"/>
    <w:rsid w:val="00721F5C"/>
    <w:rsid w:val="00733976"/>
    <w:rsid w:val="00753D36"/>
    <w:rsid w:val="0076492C"/>
    <w:rsid w:val="0076568F"/>
    <w:rsid w:val="007B344F"/>
    <w:rsid w:val="007C77EF"/>
    <w:rsid w:val="007E0A0D"/>
    <w:rsid w:val="008104DD"/>
    <w:rsid w:val="009173D9"/>
    <w:rsid w:val="00961E65"/>
    <w:rsid w:val="00962E0C"/>
    <w:rsid w:val="009B3116"/>
    <w:rsid w:val="009C45BF"/>
    <w:rsid w:val="00A24433"/>
    <w:rsid w:val="00A270BA"/>
    <w:rsid w:val="00A45F37"/>
    <w:rsid w:val="00A83464"/>
    <w:rsid w:val="00AA2C12"/>
    <w:rsid w:val="00AC2B29"/>
    <w:rsid w:val="00AC7851"/>
    <w:rsid w:val="00AE124E"/>
    <w:rsid w:val="00B20E24"/>
    <w:rsid w:val="00B42FF2"/>
    <w:rsid w:val="00B949ED"/>
    <w:rsid w:val="00BA6C99"/>
    <w:rsid w:val="00C450B7"/>
    <w:rsid w:val="00C75A48"/>
    <w:rsid w:val="00C97CEE"/>
    <w:rsid w:val="00CB0651"/>
    <w:rsid w:val="00CB4783"/>
    <w:rsid w:val="00CB7003"/>
    <w:rsid w:val="00CD3896"/>
    <w:rsid w:val="00CE70A3"/>
    <w:rsid w:val="00CF0716"/>
    <w:rsid w:val="00D23BD5"/>
    <w:rsid w:val="00D31502"/>
    <w:rsid w:val="00D4532D"/>
    <w:rsid w:val="00DD5FD2"/>
    <w:rsid w:val="00E05C99"/>
    <w:rsid w:val="00E13EF6"/>
    <w:rsid w:val="00E22FB6"/>
    <w:rsid w:val="00E45D17"/>
    <w:rsid w:val="00EB4156"/>
    <w:rsid w:val="00EB485C"/>
    <w:rsid w:val="00F344D0"/>
    <w:rsid w:val="00F700E7"/>
    <w:rsid w:val="00F903DF"/>
    <w:rsid w:val="00F923CB"/>
    <w:rsid w:val="00FA4A13"/>
    <w:rsid w:val="00FC6E6A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071262A8"/>
  <w15:chartTrackingRefBased/>
  <w15:docId w15:val="{2A2CAF3B-EBAF-4E6C-8158-6AE8AE89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1E65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6631A7"/>
    <w:pPr>
      <w:keepNext/>
      <w:keepLines/>
      <w:pBdr>
        <w:bottom w:val="single" w:sz="2" w:space="1" w:color="336D91"/>
      </w:pBdr>
      <w:shd w:val="clear" w:color="auto" w:fill="80276C" w:themeFill="accent5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6631A7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80276C" w:themeColor="accent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6631A7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80276C" w:themeFill="accent5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6631A7"/>
    <w:rPr>
      <w:rFonts w:ascii="Frutiger 45 Light" w:eastAsiaTheme="majorEastAsia" w:hAnsi="Frutiger 45 Light" w:cstheme="majorBidi"/>
      <w:color w:val="80276C" w:themeColor="accent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  <w:style w:type="paragraph" w:styleId="KeinLeerraum">
    <w:name w:val="No Spacing"/>
    <w:uiPriority w:val="1"/>
    <w:qFormat/>
    <w:rsid w:val="000A7BEB"/>
    <w:pPr>
      <w:spacing w:after="0" w:line="240" w:lineRule="auto"/>
    </w:pPr>
    <w:rPr>
      <w:rFonts w:eastAsiaTheme="minorHAns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F700E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700E7"/>
    <w:pPr>
      <w:spacing w:after="100" w:line="259" w:lineRule="auto"/>
    </w:pPr>
    <w:rPr>
      <w:rFonts w:asciiTheme="minorHAnsi" w:hAnsiTheme="minorHAnsi"/>
    </w:rPr>
  </w:style>
  <w:style w:type="paragraph" w:styleId="Verzeichnis2">
    <w:name w:val="toc 2"/>
    <w:basedOn w:val="Standard"/>
    <w:next w:val="Standard"/>
    <w:autoRedefine/>
    <w:uiPriority w:val="39"/>
    <w:unhideWhenUsed/>
    <w:rsid w:val="00F700E7"/>
    <w:pPr>
      <w:spacing w:after="100" w:line="259" w:lineRule="auto"/>
      <w:ind w:left="220"/>
    </w:pPr>
    <w:rPr>
      <w:rFonts w:asciiTheme="minorHAnsi" w:hAnsiTheme="min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F700E7"/>
    <w:pPr>
      <w:spacing w:after="100" w:line="259" w:lineRule="auto"/>
      <w:ind w:left="440"/>
    </w:pPr>
    <w:rPr>
      <w:rFonts w:asciiTheme="minorHAnsi" w:hAnsiTheme="minorHAnsi"/>
    </w:r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F700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700E7"/>
    <w:pPr>
      <w:spacing w:after="0" w:line="259" w:lineRule="auto"/>
    </w:pPr>
    <w:rPr>
      <w:rFonts w:asciiTheme="minorHAnsi" w:hAnsiTheme="minorHAnsi"/>
    </w:rPr>
  </w:style>
  <w:style w:type="table" w:styleId="MittlereSchattierung1-Akzent1">
    <w:name w:val="Medium Shading 1 Accent 1"/>
    <w:basedOn w:val="NormaleTabelle"/>
    <w:uiPriority w:val="63"/>
    <w:semiHidden/>
    <w:unhideWhenUsed/>
    <w:rsid w:val="00F700E7"/>
    <w:pPr>
      <w:spacing w:after="0" w:line="240" w:lineRule="auto"/>
    </w:pPr>
    <w:tblPr>
      <w:tblStyleRowBandSize w:val="1"/>
      <w:tblStyleColBandSize w:val="1"/>
      <w:tblBorders>
        <w:top w:val="single" w:sz="8" w:space="0" w:color="0085D8" w:themeColor="accent1" w:themeTint="BF"/>
        <w:left w:val="single" w:sz="8" w:space="0" w:color="0085D8" w:themeColor="accent1" w:themeTint="BF"/>
        <w:bottom w:val="single" w:sz="8" w:space="0" w:color="0085D8" w:themeColor="accent1" w:themeTint="BF"/>
        <w:right w:val="single" w:sz="8" w:space="0" w:color="0085D8" w:themeColor="accent1" w:themeTint="BF"/>
        <w:insideH w:val="single" w:sz="8" w:space="0" w:color="0085D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5D8" w:themeColor="accent1" w:themeTint="BF"/>
          <w:left w:val="single" w:sz="8" w:space="0" w:color="0085D8" w:themeColor="accent1" w:themeTint="BF"/>
          <w:bottom w:val="single" w:sz="8" w:space="0" w:color="0085D8" w:themeColor="accent1" w:themeTint="BF"/>
          <w:right w:val="single" w:sz="8" w:space="0" w:color="0085D8" w:themeColor="accent1" w:themeTint="BF"/>
          <w:insideH w:val="nil"/>
          <w:insideV w:val="nil"/>
        </w:tcBorders>
        <w:shd w:val="clear" w:color="auto" w:fill="0049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5D8" w:themeColor="accent1" w:themeTint="BF"/>
          <w:left w:val="single" w:sz="8" w:space="0" w:color="0085D8" w:themeColor="accent1" w:themeTint="BF"/>
          <w:bottom w:val="single" w:sz="8" w:space="0" w:color="0085D8" w:themeColor="accent1" w:themeTint="BF"/>
          <w:right w:val="single" w:sz="8" w:space="0" w:color="0085D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D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D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7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7851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www.ict-campus.net%2FHD2onKL7%2Fzurbrueggn%2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usbildung\Module\Vorlagen\307_Auftragsvorlage.dotx" TargetMode="External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3E3CF0C-25EB-428D-BD0B-FDA5D3326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307_Auftragsvorlage.dotx</Template>
  <TotalTime>0</TotalTime>
  <Pages>3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Zenger Ivan</cp:lastModifiedBy>
  <cp:revision>39</cp:revision>
  <cp:lastPrinted>2019-03-27T08:59:00Z</cp:lastPrinted>
  <dcterms:created xsi:type="dcterms:W3CDTF">2019-03-05T07:44:00Z</dcterms:created>
  <dcterms:modified xsi:type="dcterms:W3CDTF">2019-03-27T09:00:00Z</dcterms:modified>
</cp:coreProperties>
</file>
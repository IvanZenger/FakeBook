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C8" w:rsidRPr="009173D9" w:rsidRDefault="008C7B52" w:rsidP="009173D9">
      <w:pPr>
        <w:pStyle w:val="berschrift1"/>
      </w:pPr>
      <w:r>
        <w:t>Testprotokoll</w:t>
      </w:r>
    </w:p>
    <w:p w:rsidR="008104DD" w:rsidRPr="00145EC1" w:rsidRDefault="008104DD" w:rsidP="008104DD"/>
    <w:p w:rsidR="008C7B52" w:rsidRDefault="008C7B52" w:rsidP="008C7B52"/>
    <w:p w:rsidR="008C7B52" w:rsidRDefault="008C7B52" w:rsidP="008C7B52">
      <w:r>
        <w:t>Projektname:</w:t>
      </w:r>
    </w:p>
    <w:p w:rsidR="008C7B52" w:rsidRDefault="008C7B52" w:rsidP="008C7B52">
      <w:r>
        <w:tab/>
      </w:r>
    </w:p>
    <w:p w:rsidR="008C7B52" w:rsidRDefault="008C7B52" w:rsidP="008C7B52">
      <w:r>
        <w:t>Testperson:</w:t>
      </w:r>
    </w:p>
    <w:p w:rsidR="008C7B52" w:rsidRDefault="008C7B52" w:rsidP="008C7B52"/>
    <w:p w:rsidR="008104DD" w:rsidRDefault="008C7B52" w:rsidP="008C7B52">
      <w:r>
        <w:t>Datum:</w:t>
      </w:r>
      <w:r>
        <w:tab/>
      </w:r>
    </w:p>
    <w:p w:rsidR="008C7B52" w:rsidRDefault="008C7B52" w:rsidP="008C7B52"/>
    <w:p w:rsidR="008C7B52" w:rsidRDefault="008C7B52" w:rsidP="008C7B52">
      <w:pPr>
        <w:pStyle w:val="berschrift2"/>
        <w:numPr>
          <w:ilvl w:val="0"/>
          <w:numId w:val="2"/>
        </w:numPr>
        <w:ind w:left="284"/>
      </w:pPr>
      <w:bookmarkStart w:id="0" w:name="_Toc435092461"/>
      <w:r>
        <w:t>Testfälle</w:t>
      </w:r>
      <w:bookmarkEnd w:id="0"/>
    </w:p>
    <w:p w:rsidR="008C7B52" w:rsidRPr="008C7B52" w:rsidRDefault="008C7B52" w:rsidP="008C7B52">
      <w:r w:rsidRPr="008C7B52">
        <w:rPr>
          <w:highlight w:val="yellow"/>
        </w:rPr>
        <w:t>Mindestens 10 Testfälle müssen definiert werden. Mindestens zwei davon müssen Negativtests sein.</w:t>
      </w:r>
    </w:p>
    <w:p w:rsidR="008C7B52" w:rsidRDefault="008C7B52" w:rsidP="008C7B52">
      <w:pPr>
        <w:pStyle w:val="berschrift3"/>
        <w:numPr>
          <w:ilvl w:val="1"/>
          <w:numId w:val="2"/>
        </w:numPr>
        <w:ind w:left="426"/>
      </w:pPr>
      <w:r w:rsidRPr="008C7B52">
        <w:t>Auswertung</w:t>
      </w:r>
    </w:p>
    <w:p w:rsidR="008C7B52" w:rsidRPr="008C7B52" w:rsidRDefault="008C7B52" w:rsidP="008C7B52"/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951"/>
        <w:gridCol w:w="1221"/>
        <w:gridCol w:w="6900"/>
      </w:tblGrid>
      <w:tr w:rsidR="008C7B52" w:rsidRPr="008C7B52" w:rsidTr="008F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dxa"/>
          </w:tcPr>
          <w:p w:rsidR="008C7B52" w:rsidRPr="008C7B52" w:rsidRDefault="008C7B52" w:rsidP="008F5B6C">
            <w:pPr>
              <w:rPr>
                <w:b/>
                <w:color w:val="auto"/>
              </w:rPr>
            </w:pPr>
            <w:r w:rsidRPr="008C7B52">
              <w:rPr>
                <w:b/>
                <w:color w:val="auto"/>
              </w:rPr>
              <w:t>ID</w:t>
            </w:r>
          </w:p>
        </w:tc>
        <w:tc>
          <w:tcPr>
            <w:tcW w:w="1173" w:type="dxa"/>
          </w:tcPr>
          <w:p w:rsidR="008C7B52" w:rsidRPr="008C7B52" w:rsidRDefault="008C7B52" w:rsidP="008F5B6C">
            <w:pPr>
              <w:rPr>
                <w:b/>
                <w:color w:val="auto"/>
              </w:rPr>
            </w:pPr>
            <w:r w:rsidRPr="008C7B52">
              <w:rPr>
                <w:b/>
                <w:color w:val="auto"/>
              </w:rPr>
              <w:t>Erfolgreich</w:t>
            </w:r>
          </w:p>
        </w:tc>
        <w:tc>
          <w:tcPr>
            <w:tcW w:w="6943" w:type="dxa"/>
          </w:tcPr>
          <w:p w:rsidR="008C7B52" w:rsidRPr="008C7B52" w:rsidRDefault="008C7B52" w:rsidP="008F5B6C">
            <w:pPr>
              <w:rPr>
                <w:b/>
                <w:color w:val="auto"/>
              </w:rPr>
            </w:pPr>
            <w:r w:rsidRPr="008C7B52">
              <w:rPr>
                <w:b/>
                <w:color w:val="auto"/>
              </w:rPr>
              <w:t>Beschreibung</w:t>
            </w:r>
          </w:p>
        </w:tc>
      </w:tr>
      <w:tr w:rsidR="008C7B52" w:rsidRPr="008C7B52" w:rsidTr="008F5B6C">
        <w:tc>
          <w:tcPr>
            <w:tcW w:w="954" w:type="dxa"/>
          </w:tcPr>
          <w:p w:rsidR="008C7B52" w:rsidRPr="008C7B52" w:rsidRDefault="008C7B52" w:rsidP="008F5B6C">
            <w:pPr>
              <w:rPr>
                <w:highlight w:val="yellow"/>
              </w:rPr>
            </w:pPr>
            <w:r w:rsidRPr="008C7B52">
              <w:rPr>
                <w:highlight w:val="yellow"/>
              </w:rPr>
              <w:t>UC-01</w:t>
            </w:r>
          </w:p>
        </w:tc>
        <w:tc>
          <w:tcPr>
            <w:tcW w:w="1173" w:type="dxa"/>
          </w:tcPr>
          <w:p w:rsidR="008C7B52" w:rsidRPr="008C7B52" w:rsidRDefault="008C7B52" w:rsidP="008F5B6C">
            <w:pPr>
              <w:rPr>
                <w:noProof/>
                <w:highlight w:val="yellow"/>
              </w:rPr>
            </w:pPr>
            <w:r w:rsidRPr="008C7B52">
              <w:rPr>
                <w:noProof/>
                <w:highlight w:val="yellow"/>
              </w:rPr>
              <w:t>Ja</w:t>
            </w:r>
          </w:p>
        </w:tc>
        <w:tc>
          <w:tcPr>
            <w:tcW w:w="6943" w:type="dxa"/>
          </w:tcPr>
          <w:p w:rsidR="008C7B52" w:rsidRPr="008C7B52" w:rsidRDefault="008C7B52" w:rsidP="008F5B6C">
            <w:pPr>
              <w:rPr>
                <w:noProof/>
                <w:highlight w:val="yellow"/>
              </w:rPr>
            </w:pPr>
            <w:r w:rsidRPr="008C7B52">
              <w:rPr>
                <w:noProof/>
                <w:highlight w:val="yellow"/>
              </w:rPr>
              <w:t>Der Statistikseite k</w:t>
            </w:r>
            <w:bookmarkStart w:id="1" w:name="_GoBack"/>
            <w:bookmarkEnd w:id="1"/>
            <w:r w:rsidRPr="008C7B52">
              <w:rPr>
                <w:noProof/>
                <w:highlight w:val="yellow"/>
              </w:rPr>
              <w:t>onnte erfolgreich angezeigt werden. Der aktuelle Kurs wurde rot markiert.</w:t>
            </w:r>
          </w:p>
        </w:tc>
      </w:tr>
      <w:tr w:rsidR="008C7B52" w:rsidRPr="008C7B52" w:rsidTr="008F5B6C">
        <w:tc>
          <w:tcPr>
            <w:tcW w:w="954" w:type="dxa"/>
          </w:tcPr>
          <w:p w:rsidR="008C7B52" w:rsidRPr="008C7B52" w:rsidRDefault="008C7B52" w:rsidP="008F5B6C">
            <w:pPr>
              <w:rPr>
                <w:highlight w:val="yellow"/>
              </w:rPr>
            </w:pPr>
            <w:r w:rsidRPr="008C7B52">
              <w:rPr>
                <w:highlight w:val="yellow"/>
              </w:rPr>
              <w:t>UC-02</w:t>
            </w:r>
          </w:p>
        </w:tc>
        <w:tc>
          <w:tcPr>
            <w:tcW w:w="1173" w:type="dxa"/>
          </w:tcPr>
          <w:p w:rsidR="008C7B52" w:rsidRPr="008C7B52" w:rsidRDefault="008C7B52" w:rsidP="008F5B6C"/>
        </w:tc>
        <w:tc>
          <w:tcPr>
            <w:tcW w:w="6943" w:type="dxa"/>
          </w:tcPr>
          <w:p w:rsidR="008C7B52" w:rsidRPr="008C7B52" w:rsidRDefault="008C7B52" w:rsidP="008F5B6C"/>
        </w:tc>
      </w:tr>
      <w:tr w:rsidR="008C7B52" w:rsidRPr="008C7B52" w:rsidTr="008F5B6C">
        <w:tc>
          <w:tcPr>
            <w:tcW w:w="954" w:type="dxa"/>
          </w:tcPr>
          <w:p w:rsidR="008C7B52" w:rsidRPr="008C7B52" w:rsidRDefault="008C7B52" w:rsidP="008F5B6C">
            <w:r w:rsidRPr="008C7B52">
              <w:rPr>
                <w:highlight w:val="yellow"/>
              </w:rPr>
              <w:t>…</w:t>
            </w:r>
          </w:p>
        </w:tc>
        <w:tc>
          <w:tcPr>
            <w:tcW w:w="1173" w:type="dxa"/>
          </w:tcPr>
          <w:p w:rsidR="008C7B52" w:rsidRPr="008C7B52" w:rsidRDefault="008C7B52" w:rsidP="008F5B6C"/>
        </w:tc>
        <w:tc>
          <w:tcPr>
            <w:tcW w:w="6943" w:type="dxa"/>
          </w:tcPr>
          <w:p w:rsidR="008C7B52" w:rsidRPr="008C7B52" w:rsidRDefault="008C7B52" w:rsidP="008F5B6C"/>
        </w:tc>
      </w:tr>
    </w:tbl>
    <w:p w:rsidR="008C7B52" w:rsidRPr="008C7B52" w:rsidRDefault="008C7B52" w:rsidP="008C7B52"/>
    <w:p w:rsidR="008C7B52" w:rsidRDefault="008C7B52" w:rsidP="008C7B52"/>
    <w:p w:rsidR="008C7B52" w:rsidRPr="00F817AF" w:rsidRDefault="008C7B52" w:rsidP="008C7B52">
      <w:r>
        <w:t>Unterschrift: ………………………………………….</w:t>
      </w:r>
    </w:p>
    <w:p w:rsidR="00B42FF2" w:rsidRPr="00B42FF2" w:rsidRDefault="00B42FF2" w:rsidP="00B42FF2"/>
    <w:sectPr w:rsidR="00B42FF2" w:rsidRPr="00B42FF2" w:rsidSect="0076492C">
      <w:headerReference w:type="default" r:id="rId8"/>
      <w:footerReference w:type="default" r:id="rId9"/>
      <w:pgSz w:w="11906" w:h="16838"/>
      <w:pgMar w:top="1417" w:right="1417" w:bottom="1134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B52" w:rsidRDefault="008C7B52" w:rsidP="0076492C">
      <w:pPr>
        <w:spacing w:after="0" w:line="240" w:lineRule="auto"/>
      </w:pPr>
      <w:r>
        <w:separator/>
      </w:r>
    </w:p>
  </w:endnote>
  <w:endnote w:type="continuationSeparator" w:id="0">
    <w:p w:rsidR="008C7B52" w:rsidRDefault="008C7B52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492C" w:rsidRDefault="0076492C" w:rsidP="0076492C">
    <w:pPr>
      <w:pStyle w:val="Fuzeile"/>
    </w:pPr>
    <w:r>
      <w:tab/>
    </w:r>
    <w:r>
      <w:tab/>
    </w:r>
  </w:p>
  <w:p w:rsidR="0076492C" w:rsidRPr="00952B11" w:rsidRDefault="00D6153C" w:rsidP="0076492C">
    <w:pPr>
      <w:pStyle w:val="Fuzeile"/>
    </w:pPr>
    <w:r>
      <w:t>ICT-Campus</w:t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8C7B52">
          <w:rPr>
            <w:noProof/>
          </w:rPr>
          <w:t>1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8C7B52">
          <w:rPr>
            <w:noProof/>
          </w:rPr>
          <w:t>1</w:t>
        </w:r>
        <w:r w:rsidR="00461DC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B52" w:rsidRDefault="008C7B52" w:rsidP="0076492C">
      <w:pPr>
        <w:spacing w:after="0" w:line="240" w:lineRule="auto"/>
      </w:pPr>
      <w:r>
        <w:separator/>
      </w:r>
    </w:p>
  </w:footnote>
  <w:footnote w:type="continuationSeparator" w:id="0">
    <w:p w:rsidR="008C7B52" w:rsidRDefault="008C7B52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BF9" w:rsidRDefault="00D6153C" w:rsidP="003E5BF9">
    <w:pPr>
      <w:pStyle w:val="Kopfzeile"/>
      <w:jc w:val="right"/>
    </w:pPr>
    <w:r w:rsidRPr="00D6153C">
      <w:rPr>
        <w:noProof/>
        <w:lang w:eastAsia="de-CH"/>
      </w:rPr>
      <w:drawing>
        <wp:inline distT="0" distB="0" distL="0" distR="0">
          <wp:extent cx="576000" cy="576000"/>
          <wp:effectExtent l="0" t="0" r="0" b="0"/>
          <wp:docPr id="3" name="Grafik 3" descr="O:\Ausbildung\Module\Vorlagen\Arbeiten an neuen Vorlagen\Modullogos\Applikationsentwicklung\java_quadr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Ausbildung\Module\Vorlagen\Arbeiten an neuen Vorlagen\Modullogos\Applikationsentwicklung\java_quadra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0" cy="57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E49"/>
    <w:multiLevelType w:val="multilevel"/>
    <w:tmpl w:val="B5E23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52"/>
    <w:rsid w:val="00055B52"/>
    <w:rsid w:val="00073B21"/>
    <w:rsid w:val="00086978"/>
    <w:rsid w:val="003A1668"/>
    <w:rsid w:val="003B2D81"/>
    <w:rsid w:val="003E5BF9"/>
    <w:rsid w:val="003E7A8F"/>
    <w:rsid w:val="00454B17"/>
    <w:rsid w:val="00461DCC"/>
    <w:rsid w:val="00462BFE"/>
    <w:rsid w:val="00514BC8"/>
    <w:rsid w:val="00563FCA"/>
    <w:rsid w:val="0076492C"/>
    <w:rsid w:val="0076568F"/>
    <w:rsid w:val="007C77EF"/>
    <w:rsid w:val="007E0A0D"/>
    <w:rsid w:val="008104DD"/>
    <w:rsid w:val="008C7B52"/>
    <w:rsid w:val="009173D9"/>
    <w:rsid w:val="00961E65"/>
    <w:rsid w:val="009B6A09"/>
    <w:rsid w:val="00A270BA"/>
    <w:rsid w:val="00A45F37"/>
    <w:rsid w:val="00B42FF2"/>
    <w:rsid w:val="00B949ED"/>
    <w:rsid w:val="00BA6C99"/>
    <w:rsid w:val="00C450B7"/>
    <w:rsid w:val="00C97CEE"/>
    <w:rsid w:val="00CB4783"/>
    <w:rsid w:val="00D23BD5"/>
    <w:rsid w:val="00D4532D"/>
    <w:rsid w:val="00D6153C"/>
    <w:rsid w:val="00E45D17"/>
    <w:rsid w:val="00EB4156"/>
    <w:rsid w:val="00F344D0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785B9B"/>
  <w15:chartTrackingRefBased/>
  <w15:docId w15:val="{A375A481-43AE-4711-8C6E-7D322538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1E65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D6153C"/>
    <w:pPr>
      <w:keepNext/>
      <w:keepLines/>
      <w:pBdr>
        <w:bottom w:val="single" w:sz="2" w:space="1" w:color="336D91"/>
      </w:pBdr>
      <w:shd w:val="clear" w:color="auto" w:fill="9E2A2F" w:themeFill="accent6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D6153C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9E2A2F" w:themeColor="accent6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D6153C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9E2A2F" w:themeFill="accent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6153C"/>
    <w:rPr>
      <w:rFonts w:ascii="Frutiger 45 Light" w:eastAsiaTheme="majorEastAsia" w:hAnsi="Frutiger 45 Light" w:cstheme="majorBidi"/>
      <w:color w:val="9E2A2F" w:themeColor="accent6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usbildung\Module\Vorlagen\Applikationsentwicklung_Auftragsvorlage.dotx" TargetMode="External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5801B09-6ACA-4144-843F-4233B455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Applikationsentwicklung_Auftragsvorlage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Melanie</dc:creator>
  <cp:keywords/>
  <dc:description/>
  <cp:lastModifiedBy>Stucki Melanie</cp:lastModifiedBy>
  <cp:revision>1</cp:revision>
  <dcterms:created xsi:type="dcterms:W3CDTF">2019-04-16T12:49:00Z</dcterms:created>
  <dcterms:modified xsi:type="dcterms:W3CDTF">2019-04-16T12:51:00Z</dcterms:modified>
</cp:coreProperties>
</file>